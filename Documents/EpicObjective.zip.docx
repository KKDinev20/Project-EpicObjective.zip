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7A8162" w14:textId="77777777" w:rsidR="001E59F3" w:rsidRDefault="00A91D75" w:rsidP="00A91D75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A699A0F" wp14:editId="1047DCD6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DD08521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54"/>
      </w:tblGrid>
      <w:tr w:rsidR="00A91D75" w14:paraId="032EECD9" w14:textId="77777777" w:rsidTr="00975E32">
        <w:trPr>
          <w:trHeight w:val="1787"/>
        </w:trPr>
        <w:tc>
          <w:tcPr>
            <w:tcW w:w="64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9AA167" w14:textId="2B03B641" w:rsidR="00A91D75" w:rsidRPr="001E59F3" w:rsidRDefault="00975E32" w:rsidP="00975E32">
            <w:pPr>
              <w:pStyle w:val="Title"/>
              <w:framePr w:hSpace="0" w:wrap="auto" w:vAnchor="margin" w:xAlign="left" w:yAlign="inline"/>
              <w:jc w:val="both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39930655" wp14:editId="2ED5147C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-99060</wp:posOffset>
                      </wp:positionV>
                      <wp:extent cx="4732020" cy="130302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732020" cy="130302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F477FFA" id="Rectangle: Single Corner Snipped 4" o:spid="_x0000_s1026" alt="colored rectangle" style="position:absolute;margin-left:-56.6pt;margin-top:-7.8pt;width:372.6pt;height:102.6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732020,1303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" path="m,l4108929,r623091,623091l4732020,1303020,,1303020,,xe" fillcolor="#3a3363 [3215]" stroked="f">
                      <v:path arrowok="t" o:connecttype="custom" o:connectlocs="0,0;4108929,0;4732020,623091;4732020,1303020;0,1303020;0,0" o:connectangles="0,0,0,0,0,0"/>
                      <w10:wrap anchory="page"/>
                    </v:shape>
                  </w:pict>
                </mc:Fallback>
              </mc:AlternateContent>
            </w:r>
            <w:r w:rsidR="00C6323A">
              <w:rPr>
                <w:noProof/>
                <w:lang w:eastAsia="en-US"/>
              </w:rPr>
              <w:drawing>
                <wp:anchor distT="0" distB="0" distL="114300" distR="114300" simplePos="0" relativeHeight="251658240" behindDoc="1" locked="0" layoutInCell="1" allowOverlap="1" wp14:anchorId="2FEFB7BD" wp14:editId="6C63C4AC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7008">
              <w:t>Physics project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28"/>
        <w:gridCol w:w="1911"/>
        <w:gridCol w:w="2751"/>
      </w:tblGrid>
      <w:tr w:rsidR="00A91D75" w14:paraId="04251452" w14:textId="77777777" w:rsidTr="00C6323A">
        <w:trPr>
          <w:trHeight w:val="358"/>
        </w:trPr>
        <w:tc>
          <w:tcPr>
            <w:tcW w:w="3567" w:type="dxa"/>
          </w:tcPr>
          <w:p w14:paraId="3A410132" w14:textId="007A6B03" w:rsidR="00A91D75" w:rsidRDefault="00A91D75" w:rsidP="00A91D75"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76FAB684" wp14:editId="3E1C2F9D">
                      <wp:extent cx="3383280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7F881F" w14:textId="5A5B778B" w:rsidR="00A91D75" w:rsidRPr="00A91D75" w:rsidRDefault="00975E32" w:rsidP="00A91D75">
                                  <w:pPr>
                                    <w:pStyle w:val="Subtitle"/>
                                  </w:pPr>
                                  <w:r w:rsidRPr="00975E32">
                                    <w:t>EpicObjective.</w:t>
                                  </w:r>
                                  <w:r>
                                    <w:t>zip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6FAB68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266.4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" filled="f" stroked="f" strokeweight=".5pt">
                      <v:textbox inset=",,,0">
                        <w:txbxContent>
                          <w:p w14:paraId="247F881F" w14:textId="5A5B778B" w:rsidR="00A91D75" w:rsidRPr="00A91D75" w:rsidRDefault="00975E32" w:rsidP="00A91D75">
                            <w:pPr>
                              <w:pStyle w:val="Subtitle"/>
                            </w:pPr>
                            <w:r w:rsidRPr="00975E32">
                              <w:t>EpicObjective.</w:t>
                            </w:r>
                            <w:r>
                              <w:t>zip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AD7B621" w14:textId="77777777" w:rsidR="00A91D75" w:rsidRDefault="00A91D75" w:rsidP="00A91D75"/>
        </w:tc>
        <w:tc>
          <w:tcPr>
            <w:tcW w:w="3483" w:type="dxa"/>
            <w:vAlign w:val="bottom"/>
          </w:tcPr>
          <w:p w14:paraId="7072EE18" w14:textId="77777777" w:rsidR="00A91D75" w:rsidRDefault="00A91D75" w:rsidP="00A91D75">
            <w:pPr>
              <w:jc w:val="right"/>
            </w:pPr>
          </w:p>
        </w:tc>
      </w:tr>
      <w:tr w:rsidR="00A91D75" w14:paraId="3F9F5424" w14:textId="77777777" w:rsidTr="00C6323A">
        <w:trPr>
          <w:trHeight w:val="1197"/>
        </w:trPr>
        <w:tc>
          <w:tcPr>
            <w:tcW w:w="3567" w:type="dxa"/>
          </w:tcPr>
          <w:p w14:paraId="1D893C2C" w14:textId="2B3AABA2" w:rsidR="00A11991" w:rsidRDefault="00A11991" w:rsidP="00A91D75">
            <w:pPr>
              <w:rPr>
                <w:noProof/>
              </w:rPr>
            </w:pPr>
          </w:p>
        </w:tc>
        <w:tc>
          <w:tcPr>
            <w:tcW w:w="2940" w:type="dxa"/>
            <w:vAlign w:val="bottom"/>
          </w:tcPr>
          <w:p w14:paraId="34D6282C" w14:textId="7648E5CD" w:rsidR="00A91D75" w:rsidRDefault="00A91D75" w:rsidP="00A91D75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14:paraId="16CFDEB4" w14:textId="77777777" w:rsidR="00A91D75" w:rsidRPr="00D967AC" w:rsidRDefault="00A91D75" w:rsidP="00A91D75">
            <w:pPr>
              <w:jc w:val="right"/>
              <w:rPr>
                <w:noProof/>
              </w:rPr>
            </w:pPr>
            <w:r w:rsidRPr="00D967AC">
              <w:rPr>
                <w:noProof/>
                <w:lang w:eastAsia="en-US"/>
              </w:rPr>
              <w:drawing>
                <wp:inline distT="0" distB="0" distL="0" distR="0" wp14:anchorId="257F39DC" wp14:editId="60C3BA5F">
                  <wp:extent cx="887730" cy="784860"/>
                  <wp:effectExtent l="0" t="0" r="0" b="0"/>
                  <wp:docPr id="12" name="Graphic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155" cy="78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-184993273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AEC5F" w14:textId="1FC0F75F" w:rsidR="000A274D" w:rsidRDefault="000A274D">
          <w:pPr>
            <w:pStyle w:val="TOCHeading"/>
          </w:pPr>
          <w:r>
            <w:t>Table of Contents</w:t>
          </w:r>
        </w:p>
        <w:p w14:paraId="1830A91A" w14:textId="354D4000" w:rsidR="00235DAB" w:rsidRDefault="000A274D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bg-BG"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22288" w:history="1">
            <w:r w:rsidR="00235DAB" w:rsidRPr="008278FB">
              <w:rPr>
                <w:rStyle w:val="Hyperlink"/>
              </w:rPr>
              <w:t>Idea</w:t>
            </w:r>
            <w:r w:rsidR="00235DAB">
              <w:rPr>
                <w:webHidden/>
              </w:rPr>
              <w:tab/>
            </w:r>
            <w:r w:rsidR="00235DAB">
              <w:rPr>
                <w:webHidden/>
              </w:rPr>
              <w:fldChar w:fldCharType="begin"/>
            </w:r>
            <w:r w:rsidR="00235DAB">
              <w:rPr>
                <w:webHidden/>
              </w:rPr>
              <w:instrText xml:space="preserve"> PAGEREF _Toc89622288 \h </w:instrText>
            </w:r>
            <w:r w:rsidR="00235DAB">
              <w:rPr>
                <w:webHidden/>
              </w:rPr>
            </w:r>
            <w:r w:rsidR="00235DAB">
              <w:rPr>
                <w:webHidden/>
              </w:rPr>
              <w:fldChar w:fldCharType="separate"/>
            </w:r>
            <w:r w:rsidR="00235DAB">
              <w:rPr>
                <w:webHidden/>
              </w:rPr>
              <w:t>3</w:t>
            </w:r>
            <w:r w:rsidR="00235DAB">
              <w:rPr>
                <w:webHidden/>
              </w:rPr>
              <w:fldChar w:fldCharType="end"/>
            </w:r>
          </w:hyperlink>
        </w:p>
        <w:p w14:paraId="1DD40D6F" w14:textId="1B5AC880" w:rsidR="00235DAB" w:rsidRDefault="0000131C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bg-BG" w:eastAsia="bg-BG"/>
            </w:rPr>
          </w:pPr>
          <w:hyperlink w:anchor="_Toc89622289" w:history="1">
            <w:r w:rsidR="00235DAB" w:rsidRPr="008278FB">
              <w:rPr>
                <w:rStyle w:val="Hyperlink"/>
              </w:rPr>
              <w:t>Team</w:t>
            </w:r>
            <w:r w:rsidR="00235DAB">
              <w:rPr>
                <w:webHidden/>
              </w:rPr>
              <w:tab/>
            </w:r>
            <w:r w:rsidR="00235DAB">
              <w:rPr>
                <w:webHidden/>
              </w:rPr>
              <w:fldChar w:fldCharType="begin"/>
            </w:r>
            <w:r w:rsidR="00235DAB">
              <w:rPr>
                <w:webHidden/>
              </w:rPr>
              <w:instrText xml:space="preserve"> PAGEREF _Toc89622289 \h </w:instrText>
            </w:r>
            <w:r w:rsidR="00235DAB">
              <w:rPr>
                <w:webHidden/>
              </w:rPr>
            </w:r>
            <w:r w:rsidR="00235DAB">
              <w:rPr>
                <w:webHidden/>
              </w:rPr>
              <w:fldChar w:fldCharType="separate"/>
            </w:r>
            <w:r w:rsidR="00235DAB">
              <w:rPr>
                <w:webHidden/>
              </w:rPr>
              <w:t>3</w:t>
            </w:r>
            <w:r w:rsidR="00235DAB">
              <w:rPr>
                <w:webHidden/>
              </w:rPr>
              <w:fldChar w:fldCharType="end"/>
            </w:r>
          </w:hyperlink>
        </w:p>
        <w:p w14:paraId="6B141DA2" w14:textId="15B39B06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0" w:history="1">
            <w:r w:rsidR="00235DAB" w:rsidRPr="008278FB">
              <w:rPr>
                <w:rStyle w:val="Hyperlink"/>
                <w:rFonts w:ascii="Symbol" w:hAnsi="Symbol"/>
                <w:noProof/>
              </w:rPr>
              <w:t>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Scrum Trainer – Konstantin Dinev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_Toc89622290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7DC1C689" w14:textId="580CB336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1" w:history="1">
            <w:r w:rsidR="00235DAB" w:rsidRPr="008278FB">
              <w:rPr>
                <w:rStyle w:val="Hyperlink"/>
                <w:rFonts w:ascii="Symbol" w:hAnsi="Symbol"/>
                <w:noProof/>
              </w:rPr>
              <w:t>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Backend Developer – Elena Keserdzhieva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_Toc89622291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0DEA6B30" w14:textId="0AD3B80B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2" w:history="1">
            <w:r w:rsidR="00235DAB" w:rsidRPr="008278FB">
              <w:rPr>
                <w:rStyle w:val="Hyperlink"/>
                <w:rFonts w:ascii="Symbol" w:hAnsi="Symbol"/>
                <w:noProof/>
              </w:rPr>
              <w:t>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Backend Developer – Plamen Daylyanov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_Toc89622292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751EB5D3" w14:textId="05BD9B43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3" w:history="1">
            <w:r w:rsidR="00235DAB" w:rsidRPr="008278FB">
              <w:rPr>
                <w:rStyle w:val="Hyperlink"/>
                <w:rFonts w:ascii="Symbol" w:hAnsi="Symbol"/>
                <w:noProof/>
              </w:rPr>
              <w:t>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Q&amp;A Engineer – Rumen Petkov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_Toc89622293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363251FE" w14:textId="5D718BDD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4" w:history="1">
            <w:r w:rsidR="00235DAB" w:rsidRPr="008278FB">
              <w:rPr>
                <w:rStyle w:val="Hyperlink"/>
                <w:rFonts w:ascii="Symbol" w:hAnsi="Symbol"/>
                <w:noProof/>
              </w:rPr>
              <w:t>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Mentor – Aleksandra Staykova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_Toc89622294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43805E4E" w14:textId="1BE09138" w:rsidR="00235DAB" w:rsidRDefault="0000131C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bg-BG" w:eastAsia="bg-BG"/>
            </w:rPr>
          </w:pPr>
          <w:hyperlink w:anchor="_Toc89622295" w:history="1">
            <w:r w:rsidR="00235DAB" w:rsidRPr="008278FB">
              <w:rPr>
                <w:rStyle w:val="Hyperlink"/>
              </w:rPr>
              <w:t>Goals</w:t>
            </w:r>
            <w:r w:rsidR="00235DAB">
              <w:rPr>
                <w:webHidden/>
              </w:rPr>
              <w:tab/>
            </w:r>
            <w:r w:rsidR="00235DAB">
              <w:rPr>
                <w:webHidden/>
              </w:rPr>
              <w:fldChar w:fldCharType="begin"/>
            </w:r>
            <w:r w:rsidR="00235DAB">
              <w:rPr>
                <w:webHidden/>
              </w:rPr>
              <w:instrText xml:space="preserve"> PAGEREF _Toc89622295 \h </w:instrText>
            </w:r>
            <w:r w:rsidR="00235DAB">
              <w:rPr>
                <w:webHidden/>
              </w:rPr>
            </w:r>
            <w:r w:rsidR="00235DAB">
              <w:rPr>
                <w:webHidden/>
              </w:rPr>
              <w:fldChar w:fldCharType="separate"/>
            </w:r>
            <w:r w:rsidR="00235DAB">
              <w:rPr>
                <w:webHidden/>
              </w:rPr>
              <w:t>4</w:t>
            </w:r>
            <w:r w:rsidR="00235DAB">
              <w:rPr>
                <w:webHidden/>
              </w:rPr>
              <w:fldChar w:fldCharType="end"/>
            </w:r>
          </w:hyperlink>
        </w:p>
        <w:p w14:paraId="2EAEB8CB" w14:textId="6AD6C27C" w:rsidR="00235DAB" w:rsidRDefault="0000131C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bg-BG" w:eastAsia="bg-BG"/>
            </w:rPr>
          </w:pPr>
          <w:hyperlink w:anchor="_Toc89622296" w:history="1">
            <w:r w:rsidR="00235DAB" w:rsidRPr="008278FB">
              <w:rPr>
                <w:rStyle w:val="Hyperlink"/>
              </w:rPr>
              <w:t>Stages of realization</w:t>
            </w:r>
            <w:r w:rsidR="00235DAB">
              <w:rPr>
                <w:webHidden/>
              </w:rPr>
              <w:tab/>
            </w:r>
            <w:r w:rsidR="00235DAB">
              <w:rPr>
                <w:webHidden/>
              </w:rPr>
              <w:fldChar w:fldCharType="begin"/>
            </w:r>
            <w:r w:rsidR="00235DAB">
              <w:rPr>
                <w:webHidden/>
              </w:rPr>
              <w:instrText xml:space="preserve"> PAGEREF _Toc89622296 \h </w:instrText>
            </w:r>
            <w:r w:rsidR="00235DAB">
              <w:rPr>
                <w:webHidden/>
              </w:rPr>
            </w:r>
            <w:r w:rsidR="00235DAB">
              <w:rPr>
                <w:webHidden/>
              </w:rPr>
              <w:fldChar w:fldCharType="separate"/>
            </w:r>
            <w:r w:rsidR="00235DAB">
              <w:rPr>
                <w:webHidden/>
              </w:rPr>
              <w:t>4</w:t>
            </w:r>
            <w:r w:rsidR="00235DAB">
              <w:rPr>
                <w:webHidden/>
              </w:rPr>
              <w:fldChar w:fldCharType="end"/>
            </w:r>
          </w:hyperlink>
        </w:p>
        <w:p w14:paraId="7FF41125" w14:textId="4F0BF921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7" w:history="1">
            <w:r w:rsidR="00235DAB" w:rsidRPr="008278FB">
              <w:rPr>
                <w:rStyle w:val="Hyperlink"/>
                <w:noProof/>
              </w:rPr>
              <w:t>1.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Planning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_Toc89622297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5142AAA2" w14:textId="1A67E594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8" w:history="1">
            <w:r w:rsidR="00235DAB" w:rsidRPr="008278FB">
              <w:rPr>
                <w:rStyle w:val="Hyperlink"/>
                <w:noProof/>
              </w:rPr>
              <w:t>2.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Realization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_Toc89622298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0598DBCD" w14:textId="1821A307" w:rsidR="00235DAB" w:rsidRDefault="0000131C">
          <w:pPr>
            <w:pStyle w:val="TOC2"/>
            <w:tabs>
              <w:tab w:val="left" w:pos="660"/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val="bg-BG" w:eastAsia="bg-BG"/>
            </w:rPr>
          </w:pPr>
          <w:hyperlink w:anchor="_Toc89622299" w:history="1">
            <w:r w:rsidR="00235DAB" w:rsidRPr="008278FB">
              <w:rPr>
                <w:rStyle w:val="Hyperlink"/>
                <w:noProof/>
              </w:rPr>
              <w:t>3.</w:t>
            </w:r>
            <w:r w:rsidR="00235DAB">
              <w:rPr>
                <w:rFonts w:eastAsiaTheme="minorEastAsia"/>
                <w:noProof/>
                <w:color w:val="auto"/>
                <w:sz w:val="22"/>
                <w:szCs w:val="22"/>
                <w:lang w:val="bg-BG" w:eastAsia="bg-BG"/>
              </w:rPr>
              <w:tab/>
            </w:r>
            <w:r w:rsidR="00235DAB" w:rsidRPr="008278FB">
              <w:rPr>
                <w:rStyle w:val="Hyperlink"/>
                <w:noProof/>
              </w:rPr>
              <w:t>Testing</w:t>
            </w:r>
            <w:r w:rsidR="00235DAB">
              <w:rPr>
                <w:noProof/>
                <w:webHidden/>
              </w:rPr>
              <w:tab/>
            </w:r>
            <w:r w:rsidR="00235DAB">
              <w:rPr>
                <w:noProof/>
                <w:webHidden/>
              </w:rPr>
              <w:fldChar w:fldCharType="begin"/>
            </w:r>
            <w:r w:rsidR="00235DAB">
              <w:rPr>
                <w:noProof/>
                <w:webHidden/>
              </w:rPr>
              <w:instrText xml:space="preserve"> PAGEREF _Toc89622299 \h </w:instrText>
            </w:r>
            <w:r w:rsidR="00235DAB">
              <w:rPr>
                <w:noProof/>
                <w:webHidden/>
              </w:rPr>
            </w:r>
            <w:r w:rsidR="00235DAB">
              <w:rPr>
                <w:noProof/>
                <w:webHidden/>
              </w:rPr>
              <w:fldChar w:fldCharType="separate"/>
            </w:r>
            <w:r w:rsidR="00235DAB">
              <w:rPr>
                <w:noProof/>
                <w:webHidden/>
              </w:rPr>
              <w:t>4</w:t>
            </w:r>
            <w:r w:rsidR="00235DAB">
              <w:rPr>
                <w:noProof/>
                <w:webHidden/>
              </w:rPr>
              <w:fldChar w:fldCharType="end"/>
            </w:r>
          </w:hyperlink>
        </w:p>
        <w:p w14:paraId="5434FDDF" w14:textId="59746B72" w:rsidR="00235DAB" w:rsidRDefault="0000131C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bg-BG" w:eastAsia="bg-BG"/>
            </w:rPr>
          </w:pPr>
          <w:hyperlink w:anchor="_Toc89622300" w:history="1">
            <w:r w:rsidR="00235DAB" w:rsidRPr="008278FB">
              <w:rPr>
                <w:rStyle w:val="Hyperlink"/>
              </w:rPr>
              <w:t>Difficulties throughout the work</w:t>
            </w:r>
            <w:r w:rsidR="00235DAB">
              <w:rPr>
                <w:webHidden/>
              </w:rPr>
              <w:tab/>
            </w:r>
            <w:r w:rsidR="00235DAB">
              <w:rPr>
                <w:webHidden/>
              </w:rPr>
              <w:fldChar w:fldCharType="begin"/>
            </w:r>
            <w:r w:rsidR="00235DAB">
              <w:rPr>
                <w:webHidden/>
              </w:rPr>
              <w:instrText xml:space="preserve"> PAGEREF _Toc89622300 \h </w:instrText>
            </w:r>
            <w:r w:rsidR="00235DAB">
              <w:rPr>
                <w:webHidden/>
              </w:rPr>
            </w:r>
            <w:r w:rsidR="00235DAB">
              <w:rPr>
                <w:webHidden/>
              </w:rPr>
              <w:fldChar w:fldCharType="separate"/>
            </w:r>
            <w:r w:rsidR="00235DAB">
              <w:rPr>
                <w:webHidden/>
              </w:rPr>
              <w:t>4</w:t>
            </w:r>
            <w:r w:rsidR="00235DAB">
              <w:rPr>
                <w:webHidden/>
              </w:rPr>
              <w:fldChar w:fldCharType="end"/>
            </w:r>
          </w:hyperlink>
        </w:p>
        <w:p w14:paraId="2C4AD9C5" w14:textId="0FFC28E9" w:rsidR="000A274D" w:rsidRDefault="000A274D">
          <w:r>
            <w:rPr>
              <w:b/>
              <w:bCs/>
              <w:noProof/>
            </w:rPr>
            <w:fldChar w:fldCharType="end"/>
          </w:r>
        </w:p>
      </w:sdtContent>
    </w:sdt>
    <w:p w14:paraId="31B69DD5" w14:textId="78F42C9B" w:rsidR="003362E5" w:rsidRDefault="003362E5" w:rsidP="000A274D">
      <w:pPr>
        <w:pStyle w:val="Heading1"/>
      </w:pPr>
      <w:bookmarkStart w:id="0" w:name="_Toc89622288"/>
      <w:r w:rsidRPr="00F36886">
        <w:lastRenderedPageBreak/>
        <w:t>Idea</w:t>
      </w:r>
      <w:bookmarkEnd w:id="0"/>
    </w:p>
    <w:p w14:paraId="4A603F94" w14:textId="77777777" w:rsidR="0050220D" w:rsidRPr="0050220D" w:rsidRDefault="0050220D" w:rsidP="0050220D"/>
    <w:p w14:paraId="37264F42" w14:textId="7F7A53DC" w:rsidR="003362E5" w:rsidRDefault="0073492D" w:rsidP="00F5670D">
      <w:pPr>
        <w:ind w:left="993" w:firstLine="447"/>
        <w:jc w:val="both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Our idea main idea was to create application with what students can have fun while practicing and stud</w:t>
      </w:r>
      <w:r w:rsidR="00F5670D">
        <w:rPr>
          <w:rFonts w:cstheme="minorHAnsi"/>
          <w:b/>
          <w:sz w:val="28"/>
        </w:rPr>
        <w:t>y</w:t>
      </w:r>
      <w:r>
        <w:rPr>
          <w:rFonts w:cstheme="minorHAnsi"/>
          <w:b/>
          <w:sz w:val="28"/>
        </w:rPr>
        <w:t>ing physics, whist so called “VR</w:t>
      </w:r>
      <w:r w:rsidR="003C7008">
        <w:rPr>
          <w:rFonts w:cstheme="minorHAnsi"/>
          <w:b/>
          <w:sz w:val="28"/>
        </w:rPr>
        <w:t xml:space="preserve"> </w:t>
      </w:r>
      <w:r>
        <w:rPr>
          <w:rFonts w:cstheme="minorHAnsi"/>
          <w:b/>
          <w:sz w:val="28"/>
        </w:rPr>
        <w:t xml:space="preserve">physics teacher we coded”. </w:t>
      </w:r>
      <w:r w:rsidR="004B22C8">
        <w:rPr>
          <w:rFonts w:cstheme="minorHAnsi"/>
          <w:b/>
          <w:sz w:val="28"/>
        </w:rPr>
        <w:t xml:space="preserve"> </w:t>
      </w:r>
      <w:r w:rsidR="00F5670D">
        <w:rPr>
          <w:rFonts w:cstheme="minorHAnsi"/>
          <w:b/>
          <w:sz w:val="28"/>
        </w:rPr>
        <w:t>However,</w:t>
      </w:r>
      <w:r w:rsidR="00235DAB">
        <w:rPr>
          <w:rFonts w:cstheme="minorHAnsi"/>
          <w:b/>
          <w:sz w:val="28"/>
        </w:rPr>
        <w:t xml:space="preserve"> the idea of the teacher came </w:t>
      </w:r>
      <w:r w:rsidR="00F5670D">
        <w:rPr>
          <w:rFonts w:cstheme="minorHAnsi"/>
          <w:b/>
          <w:sz w:val="28"/>
        </w:rPr>
        <w:t>after combining</w:t>
      </w:r>
      <w:r w:rsidR="00235DAB">
        <w:rPr>
          <w:rFonts w:cstheme="minorHAnsi"/>
          <w:b/>
          <w:sz w:val="28"/>
        </w:rPr>
        <w:t xml:space="preserve"> everyone’s different </w:t>
      </w:r>
      <w:r w:rsidR="005369EF">
        <w:rPr>
          <w:rFonts w:cstheme="minorHAnsi"/>
          <w:b/>
          <w:sz w:val="28"/>
        </w:rPr>
        <w:t>idea</w:t>
      </w:r>
      <w:r w:rsidR="00235DAB">
        <w:rPr>
          <w:rFonts w:cstheme="minorHAnsi"/>
          <w:b/>
          <w:sz w:val="28"/>
        </w:rPr>
        <w:t>s into one. These ideas included:</w:t>
      </w:r>
    </w:p>
    <w:p w14:paraId="7FCA032F" w14:textId="036AE09E" w:rsidR="00235DAB" w:rsidRPr="00235DAB" w:rsidRDefault="00235DAB" w:rsidP="00F5670D">
      <w:pPr>
        <w:ind w:left="993" w:firstLine="447"/>
        <w:jc w:val="both"/>
        <w:rPr>
          <w:rFonts w:cstheme="minorHAnsi"/>
          <w:b/>
          <w:sz w:val="28"/>
        </w:rPr>
      </w:pPr>
      <w:r w:rsidRPr="00235DAB">
        <w:rPr>
          <w:rFonts w:cstheme="minorHAnsi"/>
          <w:b/>
          <w:sz w:val="28"/>
        </w:rPr>
        <w:t>•</w:t>
      </w:r>
      <w:r w:rsidRPr="00235DAB">
        <w:rPr>
          <w:rFonts w:cstheme="minorHAnsi"/>
          <w:b/>
          <w:sz w:val="28"/>
        </w:rPr>
        <w:tab/>
      </w:r>
      <w:r w:rsidR="00F5670D">
        <w:rPr>
          <w:rFonts w:cstheme="minorHAnsi"/>
          <w:b/>
          <w:sz w:val="28"/>
        </w:rPr>
        <w:t xml:space="preserve">A </w:t>
      </w:r>
      <w:r w:rsidRPr="00235DAB">
        <w:rPr>
          <w:rFonts w:cstheme="minorHAnsi"/>
          <w:b/>
          <w:sz w:val="28"/>
        </w:rPr>
        <w:t>calculator</w:t>
      </w:r>
    </w:p>
    <w:p w14:paraId="17C4233E" w14:textId="7EDC2C22" w:rsidR="00235DAB" w:rsidRPr="00235DAB" w:rsidRDefault="00235DAB" w:rsidP="00F5670D">
      <w:pPr>
        <w:ind w:left="993" w:firstLine="447"/>
        <w:jc w:val="both"/>
        <w:rPr>
          <w:rFonts w:cstheme="minorHAnsi"/>
          <w:b/>
          <w:sz w:val="28"/>
        </w:rPr>
      </w:pPr>
      <w:r w:rsidRPr="00235DAB">
        <w:rPr>
          <w:rFonts w:cstheme="minorHAnsi"/>
          <w:b/>
          <w:sz w:val="28"/>
        </w:rPr>
        <w:t>•</w:t>
      </w:r>
      <w:r w:rsidRPr="00235DAB">
        <w:rPr>
          <w:rFonts w:cstheme="minorHAnsi"/>
          <w:b/>
          <w:sz w:val="28"/>
        </w:rPr>
        <w:tab/>
      </w:r>
      <w:r w:rsidR="00F5670D">
        <w:rPr>
          <w:rFonts w:cstheme="minorHAnsi"/>
          <w:b/>
          <w:sz w:val="28"/>
        </w:rPr>
        <w:t>A</w:t>
      </w:r>
      <w:r w:rsidRPr="00235DAB">
        <w:rPr>
          <w:rFonts w:cstheme="minorHAnsi"/>
          <w:b/>
          <w:sz w:val="28"/>
        </w:rPr>
        <w:t xml:space="preserve"> convertor </w:t>
      </w:r>
    </w:p>
    <w:p w14:paraId="5A88C5A2" w14:textId="1CF62706" w:rsidR="00235DAB" w:rsidRPr="00235DAB" w:rsidRDefault="00235DAB" w:rsidP="00F5670D">
      <w:pPr>
        <w:ind w:left="993" w:firstLine="447"/>
        <w:jc w:val="both"/>
        <w:rPr>
          <w:rFonts w:cstheme="minorHAnsi"/>
          <w:b/>
          <w:sz w:val="28"/>
        </w:rPr>
      </w:pPr>
      <w:r w:rsidRPr="00235DAB">
        <w:rPr>
          <w:rFonts w:cstheme="minorHAnsi"/>
          <w:b/>
          <w:sz w:val="28"/>
        </w:rPr>
        <w:t>•</w:t>
      </w:r>
      <w:r w:rsidRPr="00235DAB">
        <w:rPr>
          <w:rFonts w:cstheme="minorHAnsi"/>
          <w:b/>
          <w:sz w:val="28"/>
        </w:rPr>
        <w:tab/>
      </w:r>
      <w:r w:rsidR="00F5670D">
        <w:rPr>
          <w:rFonts w:cstheme="minorHAnsi"/>
          <w:b/>
          <w:sz w:val="28"/>
        </w:rPr>
        <w:t xml:space="preserve">A </w:t>
      </w:r>
      <w:r w:rsidRPr="00235DAB">
        <w:rPr>
          <w:rFonts w:cstheme="minorHAnsi"/>
          <w:b/>
          <w:sz w:val="28"/>
        </w:rPr>
        <w:t>test</w:t>
      </w:r>
    </w:p>
    <w:p w14:paraId="2F3D468E" w14:textId="793D752B" w:rsidR="00575D7A" w:rsidRDefault="00235DAB" w:rsidP="00F5670D">
      <w:pPr>
        <w:ind w:left="993" w:firstLine="447"/>
        <w:jc w:val="both"/>
        <w:rPr>
          <w:rFonts w:cstheme="minorHAnsi"/>
          <w:b/>
          <w:sz w:val="28"/>
        </w:rPr>
      </w:pPr>
      <w:r w:rsidRPr="00235DAB">
        <w:rPr>
          <w:rFonts w:cstheme="minorHAnsi"/>
          <w:b/>
          <w:sz w:val="28"/>
        </w:rPr>
        <w:t>•</w:t>
      </w:r>
      <w:r w:rsidRPr="00235DAB">
        <w:rPr>
          <w:rFonts w:cstheme="minorHAnsi"/>
          <w:b/>
          <w:sz w:val="28"/>
        </w:rPr>
        <w:tab/>
      </w:r>
      <w:r w:rsidR="00F5670D">
        <w:rPr>
          <w:rFonts w:cstheme="minorHAnsi"/>
          <w:b/>
          <w:sz w:val="28"/>
        </w:rPr>
        <w:t>Ad a</w:t>
      </w:r>
      <w:r w:rsidRPr="00235DAB">
        <w:rPr>
          <w:rFonts w:cstheme="minorHAnsi"/>
          <w:b/>
          <w:sz w:val="28"/>
        </w:rPr>
        <w:t>dventure</w:t>
      </w:r>
    </w:p>
    <w:p w14:paraId="1F7CEEE2" w14:textId="42CED89F" w:rsidR="003C7008" w:rsidRDefault="003C7008" w:rsidP="00F5670D">
      <w:pPr>
        <w:ind w:firstLine="720"/>
        <w:jc w:val="both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 xml:space="preserve">Afterwards we developed the ideas by taking inspiration </w:t>
      </w:r>
      <w:r w:rsidR="001F0DAA">
        <w:rPr>
          <w:rFonts w:cstheme="minorHAnsi"/>
          <w:b/>
          <w:sz w:val="28"/>
        </w:rPr>
        <w:t>from</w:t>
      </w:r>
      <w:r>
        <w:rPr>
          <w:rFonts w:cstheme="minorHAnsi"/>
          <w:b/>
          <w:sz w:val="28"/>
        </w:rPr>
        <w:t xml:space="preserve"> different sources</w:t>
      </w:r>
      <w:r w:rsidR="001F0DAA">
        <w:rPr>
          <w:rFonts w:cstheme="minorHAnsi"/>
          <w:b/>
          <w:sz w:val="28"/>
        </w:rPr>
        <w:t>:</w:t>
      </w:r>
    </w:p>
    <w:p w14:paraId="7B69FD17" w14:textId="51A483B7" w:rsidR="001F7600" w:rsidRDefault="001F0DAA" w:rsidP="00F5670D">
      <w:pPr>
        <w:ind w:firstLine="720"/>
        <w:jc w:val="both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Moodle</w:t>
      </w:r>
    </w:p>
    <w:p w14:paraId="623DCE6F" w14:textId="1146B4B5" w:rsidR="00F5670D" w:rsidRDefault="00F5670D" w:rsidP="00F5670D">
      <w:pPr>
        <w:ind w:firstLine="720"/>
        <w:jc w:val="both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 xml:space="preserve">Physics online tests </w:t>
      </w:r>
    </w:p>
    <w:p w14:paraId="608F47B6" w14:textId="040ED3C9" w:rsidR="00F5670D" w:rsidRPr="00F36886" w:rsidRDefault="00F5670D" w:rsidP="00F5670D">
      <w:pPr>
        <w:ind w:firstLine="720"/>
        <w:jc w:val="both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Physics’ students</w:t>
      </w:r>
    </w:p>
    <w:p w14:paraId="18242E41" w14:textId="2A3F0E6C" w:rsidR="003362E5" w:rsidRPr="00F36886" w:rsidRDefault="003362E5" w:rsidP="000A274D">
      <w:pPr>
        <w:pStyle w:val="Heading1"/>
      </w:pPr>
      <w:bookmarkStart w:id="1" w:name="_Toc89622289"/>
      <w:r w:rsidRPr="00F36886">
        <w:lastRenderedPageBreak/>
        <w:t>Team</w:t>
      </w:r>
      <w:bookmarkEnd w:id="1"/>
    </w:p>
    <w:p w14:paraId="6C90831C" w14:textId="51386400" w:rsidR="003362E5" w:rsidRDefault="003362E5" w:rsidP="000A274D">
      <w:pPr>
        <w:pStyle w:val="Heading2"/>
        <w:numPr>
          <w:ilvl w:val="0"/>
          <w:numId w:val="41"/>
        </w:numPr>
      </w:pPr>
      <w:bookmarkStart w:id="2" w:name="_Toc89622290"/>
      <w:r w:rsidRPr="00F36886">
        <w:t>Scrum Trainer – Konstantin Dinev</w:t>
      </w:r>
      <w:bookmarkEnd w:id="2"/>
    </w:p>
    <w:p w14:paraId="7B61249F" w14:textId="02148A3B" w:rsidR="00083AAD" w:rsidRPr="00083AAD" w:rsidRDefault="00083AAD" w:rsidP="00083AAD">
      <w:r w:rsidRPr="00083AAD">
        <w:t>Organizes the work of the team. Makes the documentation and presentation.</w:t>
      </w:r>
    </w:p>
    <w:p w14:paraId="04A1A76E" w14:textId="69079A8D" w:rsidR="003362E5" w:rsidRDefault="003362E5" w:rsidP="000A274D">
      <w:pPr>
        <w:pStyle w:val="Heading2"/>
        <w:numPr>
          <w:ilvl w:val="0"/>
          <w:numId w:val="41"/>
        </w:numPr>
      </w:pPr>
      <w:bookmarkStart w:id="3" w:name="_Toc89622291"/>
      <w:r w:rsidRPr="00F36886">
        <w:t>Backend Developer – Elena Keserdzhieva</w:t>
      </w:r>
      <w:bookmarkEnd w:id="3"/>
    </w:p>
    <w:p w14:paraId="63C0F800" w14:textId="7AD97FEA" w:rsidR="00083AAD" w:rsidRPr="00083AAD" w:rsidRDefault="00083AAD" w:rsidP="00083AAD">
      <w:r w:rsidRPr="00083AAD">
        <w:t>Works on the logical part of the program and the way it works.</w:t>
      </w:r>
    </w:p>
    <w:p w14:paraId="7DD1BF89" w14:textId="050D2A06" w:rsidR="003362E5" w:rsidRDefault="003362E5" w:rsidP="000A274D">
      <w:pPr>
        <w:pStyle w:val="Heading2"/>
        <w:numPr>
          <w:ilvl w:val="0"/>
          <w:numId w:val="41"/>
        </w:numPr>
      </w:pPr>
      <w:bookmarkStart w:id="4" w:name="_Toc89622292"/>
      <w:r w:rsidRPr="00F36886">
        <w:t>Backend Developer – Plamen Daylyanov</w:t>
      </w:r>
      <w:bookmarkEnd w:id="4"/>
    </w:p>
    <w:p w14:paraId="6511DEF3" w14:textId="09B0AD19" w:rsidR="00083AAD" w:rsidRPr="00083AAD" w:rsidRDefault="00083AAD" w:rsidP="00083AAD">
      <w:r w:rsidRPr="00083AAD">
        <w:t>Works on the logical part of the program and the way it works.</w:t>
      </w:r>
    </w:p>
    <w:p w14:paraId="420F3DAF" w14:textId="59ED3FDE" w:rsidR="003362E5" w:rsidRDefault="003362E5" w:rsidP="000A274D">
      <w:pPr>
        <w:pStyle w:val="Heading2"/>
        <w:numPr>
          <w:ilvl w:val="0"/>
          <w:numId w:val="41"/>
        </w:numPr>
      </w:pPr>
      <w:bookmarkStart w:id="5" w:name="_Toc89622293"/>
      <w:r w:rsidRPr="00F36886">
        <w:t>Q&amp;A Engineer – Rumen Petkov</w:t>
      </w:r>
      <w:bookmarkEnd w:id="5"/>
    </w:p>
    <w:p w14:paraId="7DB812CB" w14:textId="6F919097" w:rsidR="00083AAD" w:rsidRPr="00083AAD" w:rsidRDefault="00083AAD" w:rsidP="00083AAD">
      <w:r w:rsidRPr="00083AAD">
        <w:t>Checks if the program works and points out the issues.</w:t>
      </w:r>
    </w:p>
    <w:p w14:paraId="3E12F8FA" w14:textId="3E64F000" w:rsidR="000A274D" w:rsidRDefault="000A274D" w:rsidP="000A274D">
      <w:pPr>
        <w:pStyle w:val="Heading2"/>
        <w:numPr>
          <w:ilvl w:val="0"/>
          <w:numId w:val="41"/>
        </w:numPr>
      </w:pPr>
      <w:bookmarkStart w:id="6" w:name="_Toc89622294"/>
      <w:r>
        <w:t>Mentor – Aleksandra S</w:t>
      </w:r>
      <w:r w:rsidRPr="000A274D">
        <w:t>taykova</w:t>
      </w:r>
      <w:bookmarkEnd w:id="6"/>
      <w:r>
        <w:t xml:space="preserve"> </w:t>
      </w:r>
    </w:p>
    <w:p w14:paraId="415803FF" w14:textId="360FDEF6" w:rsidR="00083AAD" w:rsidRPr="00083AAD" w:rsidRDefault="00083AAD" w:rsidP="00083AAD">
      <w:r w:rsidRPr="00083AAD">
        <w:t>Guides and helps the team by building trust and modeling positive behavior.</w:t>
      </w:r>
    </w:p>
    <w:p w14:paraId="4C082CD3" w14:textId="0CA97DFC" w:rsidR="00F36886" w:rsidRDefault="00F36886" w:rsidP="000A274D">
      <w:pPr>
        <w:pStyle w:val="Heading1"/>
      </w:pPr>
      <w:bookmarkStart w:id="7" w:name="_Toc89622295"/>
      <w:r w:rsidRPr="00F36886">
        <w:lastRenderedPageBreak/>
        <w:t>Goals</w:t>
      </w:r>
      <w:bookmarkEnd w:id="7"/>
    </w:p>
    <w:p w14:paraId="118E94A3" w14:textId="418DB32E" w:rsidR="008A739F" w:rsidRDefault="00F36886" w:rsidP="00F5670D">
      <w:pPr>
        <w:pStyle w:val="ListParagraph"/>
        <w:ind w:left="1080" w:firstLine="360"/>
        <w:jc w:val="both"/>
        <w:rPr>
          <w:rFonts w:asciiTheme="majorHAnsi" w:hAnsiTheme="majorHAnsi"/>
          <w:b/>
          <w:sz w:val="28"/>
        </w:rPr>
      </w:pPr>
      <w:r w:rsidRPr="00F36886">
        <w:rPr>
          <w:rFonts w:asciiTheme="majorHAnsi" w:hAnsiTheme="majorHAnsi"/>
          <w:b/>
          <w:sz w:val="28"/>
        </w:rPr>
        <w:t>Our goal was to organize ourselves well as a team and create a work program,</w:t>
      </w:r>
      <w:r w:rsidR="008A739F">
        <w:rPr>
          <w:rFonts w:asciiTheme="majorHAnsi" w:hAnsiTheme="majorHAnsi"/>
          <w:b/>
          <w:sz w:val="28"/>
        </w:rPr>
        <w:t xml:space="preserve"> </w:t>
      </w:r>
      <w:r w:rsidRPr="008A739F">
        <w:rPr>
          <w:rFonts w:asciiTheme="majorHAnsi" w:hAnsiTheme="majorHAnsi"/>
          <w:b/>
          <w:sz w:val="28"/>
        </w:rPr>
        <w:t xml:space="preserve">to help people </w:t>
      </w:r>
      <w:r w:rsidR="003C68AC" w:rsidRPr="008A739F">
        <w:rPr>
          <w:rFonts w:asciiTheme="majorHAnsi" w:hAnsiTheme="majorHAnsi"/>
          <w:b/>
          <w:sz w:val="28"/>
        </w:rPr>
        <w:t>with their physics studies in an easier and funnier way</w:t>
      </w:r>
      <w:r w:rsidRPr="008A739F">
        <w:rPr>
          <w:rFonts w:asciiTheme="majorHAnsi" w:hAnsiTheme="majorHAnsi"/>
          <w:b/>
          <w:sz w:val="28"/>
        </w:rPr>
        <w:t>.</w:t>
      </w:r>
      <w:r w:rsidR="008A739F">
        <w:rPr>
          <w:rFonts w:asciiTheme="majorHAnsi" w:hAnsiTheme="majorHAnsi"/>
          <w:b/>
          <w:sz w:val="28"/>
        </w:rPr>
        <w:t xml:space="preserve"> </w:t>
      </w:r>
    </w:p>
    <w:p w14:paraId="5239AEC8" w14:textId="129A4713" w:rsidR="008A739F" w:rsidRPr="0050220D" w:rsidRDefault="008A739F" w:rsidP="00F5670D">
      <w:pPr>
        <w:jc w:val="both"/>
        <w:rPr>
          <w:sz w:val="28"/>
        </w:rPr>
      </w:pPr>
      <w:r w:rsidRPr="0050220D">
        <w:rPr>
          <w:sz w:val="28"/>
        </w:rPr>
        <w:t>To make sure that our goal come true we used:</w:t>
      </w:r>
    </w:p>
    <w:p w14:paraId="5C358B71" w14:textId="1E62F4DC" w:rsidR="00F5670D" w:rsidRPr="0050220D" w:rsidRDefault="00F5670D" w:rsidP="00F5670D">
      <w:pPr>
        <w:pStyle w:val="ListBullet"/>
        <w:jc w:val="both"/>
        <w:rPr>
          <w:sz w:val="28"/>
        </w:rPr>
      </w:pPr>
      <w:r w:rsidRPr="0050220D">
        <w:rPr>
          <w:sz w:val="28"/>
        </w:rPr>
        <w:t>The calculator</w:t>
      </w:r>
    </w:p>
    <w:p w14:paraId="6E118AE9" w14:textId="17FD97A8" w:rsidR="008A739F" w:rsidRPr="0050220D" w:rsidRDefault="008A739F" w:rsidP="00F5670D">
      <w:pPr>
        <w:pStyle w:val="ListBullet"/>
        <w:numPr>
          <w:ilvl w:val="1"/>
          <w:numId w:val="12"/>
        </w:numPr>
        <w:jc w:val="both"/>
        <w:rPr>
          <w:sz w:val="28"/>
        </w:rPr>
      </w:pPr>
      <w:r w:rsidRPr="0050220D">
        <w:rPr>
          <w:sz w:val="28"/>
        </w:rPr>
        <w:t>To make the calculations of the for</w:t>
      </w:r>
      <w:r w:rsidR="000D6231" w:rsidRPr="0050220D">
        <w:rPr>
          <w:sz w:val="28"/>
        </w:rPr>
        <w:t>mulas</w:t>
      </w:r>
      <w:r w:rsidRPr="0050220D">
        <w:rPr>
          <w:sz w:val="28"/>
        </w:rPr>
        <w:t xml:space="preserve"> easier and </w:t>
      </w:r>
      <w:r w:rsidR="000D6231" w:rsidRPr="0050220D">
        <w:rPr>
          <w:sz w:val="28"/>
        </w:rPr>
        <w:t>less</w:t>
      </w:r>
      <w:r w:rsidRPr="0050220D">
        <w:rPr>
          <w:sz w:val="28"/>
        </w:rPr>
        <w:t xml:space="preserve"> time </w:t>
      </w:r>
      <w:r w:rsidR="000D6231" w:rsidRPr="0050220D">
        <w:rPr>
          <w:sz w:val="28"/>
        </w:rPr>
        <w:t>consuming</w:t>
      </w:r>
      <w:r w:rsidR="00F5670D" w:rsidRPr="0050220D">
        <w:rPr>
          <w:sz w:val="28"/>
        </w:rPr>
        <w:t>.</w:t>
      </w:r>
    </w:p>
    <w:p w14:paraId="229AB428" w14:textId="59EC57BC" w:rsidR="008A739F" w:rsidRPr="0050220D" w:rsidRDefault="008A739F" w:rsidP="00F5670D">
      <w:pPr>
        <w:pStyle w:val="ListBullet"/>
        <w:jc w:val="both"/>
        <w:rPr>
          <w:sz w:val="28"/>
        </w:rPr>
      </w:pPr>
      <w:r w:rsidRPr="0050220D">
        <w:rPr>
          <w:sz w:val="28"/>
        </w:rPr>
        <w:t xml:space="preserve">The convertor </w:t>
      </w:r>
    </w:p>
    <w:p w14:paraId="5AEE9F1D" w14:textId="0813C7C0" w:rsidR="008A739F" w:rsidRPr="0050220D" w:rsidRDefault="008A739F" w:rsidP="00F5670D">
      <w:pPr>
        <w:pStyle w:val="ListBullet"/>
        <w:numPr>
          <w:ilvl w:val="1"/>
          <w:numId w:val="12"/>
        </w:numPr>
        <w:jc w:val="both"/>
        <w:rPr>
          <w:sz w:val="28"/>
        </w:rPr>
      </w:pPr>
      <w:r w:rsidRPr="0050220D">
        <w:rPr>
          <w:sz w:val="28"/>
        </w:rPr>
        <w:t xml:space="preserve">To make the converting from </w:t>
      </w:r>
      <w:r w:rsidR="00F5670D" w:rsidRPr="0050220D">
        <w:rPr>
          <w:sz w:val="28"/>
        </w:rPr>
        <w:t>one thing to another.</w:t>
      </w:r>
    </w:p>
    <w:p w14:paraId="6F38ADF7" w14:textId="66C0FDAF" w:rsidR="008A739F" w:rsidRPr="0050220D" w:rsidRDefault="008A739F" w:rsidP="00F5670D">
      <w:pPr>
        <w:pStyle w:val="ListBullet"/>
        <w:jc w:val="both"/>
        <w:rPr>
          <w:sz w:val="28"/>
        </w:rPr>
      </w:pPr>
      <w:r w:rsidRPr="0050220D">
        <w:rPr>
          <w:sz w:val="28"/>
        </w:rPr>
        <w:t>The test</w:t>
      </w:r>
    </w:p>
    <w:p w14:paraId="14D10D6D" w14:textId="545894FE" w:rsidR="008A739F" w:rsidRPr="0050220D" w:rsidRDefault="008A739F" w:rsidP="00F5670D">
      <w:pPr>
        <w:pStyle w:val="ListBullet"/>
        <w:jc w:val="both"/>
        <w:rPr>
          <w:sz w:val="28"/>
        </w:rPr>
      </w:pPr>
      <w:r w:rsidRPr="0050220D">
        <w:rPr>
          <w:sz w:val="28"/>
        </w:rPr>
        <w:t>The adventure</w:t>
      </w:r>
    </w:p>
    <w:p w14:paraId="4B96ACD7" w14:textId="77777777" w:rsidR="00C456C2" w:rsidRDefault="003C68AC" w:rsidP="000A274D">
      <w:pPr>
        <w:pStyle w:val="Heading1"/>
      </w:pPr>
      <w:bookmarkStart w:id="8" w:name="_Toc89622296"/>
      <w:r w:rsidRPr="003C68AC">
        <w:lastRenderedPageBreak/>
        <w:t>Stages of realizatio</w:t>
      </w:r>
      <w:r w:rsidR="00C456C2">
        <w:t>n</w:t>
      </w:r>
      <w:bookmarkEnd w:id="8"/>
    </w:p>
    <w:p w14:paraId="37A327A8" w14:textId="3AFDBB9E" w:rsidR="003C68AC" w:rsidRPr="004B558D" w:rsidRDefault="004B558D" w:rsidP="00714140">
      <w:pPr>
        <w:pStyle w:val="Heading2"/>
        <w:numPr>
          <w:ilvl w:val="0"/>
          <w:numId w:val="43"/>
        </w:numPr>
        <w:rPr>
          <w:b w:val="0"/>
          <w:bCs w:val="0"/>
          <w:sz w:val="40"/>
        </w:rPr>
      </w:pPr>
      <w:r>
        <w:rPr>
          <w:rStyle w:val="Heading2Char"/>
        </w:rPr>
        <w:t xml:space="preserve"> </w:t>
      </w:r>
      <w:bookmarkStart w:id="9" w:name="_Toc89622297"/>
      <w:r w:rsidR="003C68AC" w:rsidRPr="00F5670D">
        <w:rPr>
          <w:rStyle w:val="Heading2Char"/>
          <w:b/>
          <w:bCs/>
          <w:sz w:val="32"/>
        </w:rPr>
        <w:t>Planning</w:t>
      </w:r>
      <w:bookmarkEnd w:id="9"/>
    </w:p>
    <w:p w14:paraId="1FC45558" w14:textId="35ED23AB" w:rsidR="00F36886" w:rsidRPr="004B558D" w:rsidRDefault="003C68AC" w:rsidP="0050220D">
      <w:pPr>
        <w:ind w:left="1134"/>
        <w:jc w:val="both"/>
        <w:rPr>
          <w:rFonts w:asciiTheme="majorHAnsi" w:hAnsiTheme="majorHAnsi"/>
          <w:bCs/>
          <w:sz w:val="28"/>
        </w:rPr>
      </w:pPr>
      <w:r w:rsidRPr="004B558D">
        <w:rPr>
          <w:rFonts w:asciiTheme="majorHAnsi" w:hAnsiTheme="majorHAnsi"/>
          <w:bCs/>
          <w:sz w:val="28"/>
        </w:rPr>
        <w:t>After we formed o</w:t>
      </w:r>
      <w:r w:rsidR="00187F0D" w:rsidRPr="004B558D">
        <w:rPr>
          <w:rFonts w:asciiTheme="majorHAnsi" w:hAnsiTheme="majorHAnsi"/>
          <w:bCs/>
          <w:sz w:val="28"/>
        </w:rPr>
        <w:t xml:space="preserve">ur team and assigned the roles, </w:t>
      </w:r>
      <w:r w:rsidR="00C456C2" w:rsidRPr="004B558D">
        <w:rPr>
          <w:rFonts w:asciiTheme="majorHAnsi" w:hAnsiTheme="majorHAnsi"/>
          <w:bCs/>
          <w:sz w:val="28"/>
        </w:rPr>
        <w:t xml:space="preserve">and </w:t>
      </w:r>
      <w:r w:rsidRPr="004B558D">
        <w:rPr>
          <w:rFonts w:asciiTheme="majorHAnsi" w:hAnsiTheme="majorHAnsi"/>
          <w:bCs/>
          <w:sz w:val="28"/>
        </w:rPr>
        <w:t>we organized when our meetings would take place</w:t>
      </w:r>
      <w:r w:rsidR="00C456C2" w:rsidRPr="004B558D">
        <w:rPr>
          <w:rFonts w:asciiTheme="majorHAnsi" w:hAnsiTheme="majorHAnsi"/>
          <w:bCs/>
          <w:sz w:val="28"/>
        </w:rPr>
        <w:t>.</w:t>
      </w:r>
    </w:p>
    <w:p w14:paraId="02A8ED5B" w14:textId="7E4606E6" w:rsidR="00C456C2" w:rsidRPr="00F5670D" w:rsidRDefault="00C456C2" w:rsidP="00714140">
      <w:pPr>
        <w:pStyle w:val="Heading2"/>
        <w:numPr>
          <w:ilvl w:val="0"/>
          <w:numId w:val="43"/>
        </w:numPr>
        <w:rPr>
          <w:b w:val="0"/>
          <w:bCs w:val="0"/>
          <w:sz w:val="40"/>
        </w:rPr>
      </w:pPr>
      <w:bookmarkStart w:id="10" w:name="_Toc89622298"/>
      <w:r w:rsidRPr="00F5670D">
        <w:rPr>
          <w:rStyle w:val="Heading2Char"/>
          <w:b/>
          <w:bCs/>
          <w:sz w:val="32"/>
        </w:rPr>
        <w:t>Realization</w:t>
      </w:r>
      <w:bookmarkEnd w:id="10"/>
    </w:p>
    <w:p w14:paraId="6566C256" w14:textId="01AC4B3F" w:rsidR="00187F0D" w:rsidRPr="004B558D" w:rsidRDefault="00187F0D" w:rsidP="0050220D">
      <w:pPr>
        <w:pStyle w:val="ListParagraph"/>
        <w:ind w:left="851" w:hanging="709"/>
        <w:jc w:val="both"/>
        <w:rPr>
          <w:rFonts w:asciiTheme="majorHAnsi" w:hAnsiTheme="majorHAnsi"/>
          <w:sz w:val="28"/>
        </w:rPr>
      </w:pPr>
      <w:r w:rsidRPr="004B558D">
        <w:rPr>
          <w:rFonts w:asciiTheme="majorHAnsi" w:hAnsiTheme="majorHAnsi"/>
          <w:sz w:val="36"/>
        </w:rPr>
        <w:tab/>
        <w:t xml:space="preserve">   </w:t>
      </w:r>
      <w:r w:rsidRPr="004B558D">
        <w:rPr>
          <w:rFonts w:asciiTheme="majorHAnsi" w:hAnsiTheme="majorHAnsi"/>
          <w:sz w:val="28"/>
        </w:rPr>
        <w:t xml:space="preserve">We decided what is the project going to include. During the whole process we used </w:t>
      </w:r>
      <w:r w:rsidR="00F5670D">
        <w:rPr>
          <w:rFonts w:asciiTheme="majorHAnsi" w:hAnsiTheme="majorHAnsi"/>
          <w:sz w:val="28"/>
        </w:rPr>
        <w:t>MS Teams</w:t>
      </w:r>
      <w:r w:rsidRPr="004B558D">
        <w:rPr>
          <w:rFonts w:asciiTheme="majorHAnsi" w:hAnsiTheme="majorHAnsi"/>
          <w:sz w:val="28"/>
        </w:rPr>
        <w:t xml:space="preserve"> to communicate with one another. We met frequently to discuss about the progress, the due dates that the Scrum Trainer assigned and helping one another.</w:t>
      </w:r>
    </w:p>
    <w:p w14:paraId="27248991" w14:textId="6A808FFF" w:rsidR="00187F0D" w:rsidRDefault="00187F0D" w:rsidP="003C68AC">
      <w:pPr>
        <w:pStyle w:val="ListParagraph"/>
        <w:ind w:left="1080"/>
        <w:jc w:val="both"/>
        <w:rPr>
          <w:rFonts w:asciiTheme="majorHAnsi" w:hAnsiTheme="majorHAnsi"/>
          <w:b/>
          <w:sz w:val="28"/>
        </w:rPr>
      </w:pPr>
    </w:p>
    <w:p w14:paraId="5E65CC1A" w14:textId="6C6F2847" w:rsidR="00BA1491" w:rsidRPr="00F5670D" w:rsidRDefault="00BA1491" w:rsidP="004B558D">
      <w:pPr>
        <w:pStyle w:val="Heading2"/>
        <w:numPr>
          <w:ilvl w:val="0"/>
          <w:numId w:val="43"/>
        </w:numPr>
        <w:rPr>
          <w:b w:val="0"/>
          <w:bCs w:val="0"/>
          <w:sz w:val="40"/>
        </w:rPr>
      </w:pPr>
      <w:bookmarkStart w:id="11" w:name="_Toc89622299"/>
      <w:r w:rsidRPr="00F5670D">
        <w:rPr>
          <w:rStyle w:val="Heading2Char"/>
          <w:b/>
          <w:bCs/>
          <w:sz w:val="32"/>
        </w:rPr>
        <w:t>Testing</w:t>
      </w:r>
      <w:bookmarkEnd w:id="11"/>
      <w:r w:rsidRPr="00F5670D">
        <w:rPr>
          <w:b w:val="0"/>
          <w:bCs w:val="0"/>
          <w:sz w:val="40"/>
        </w:rPr>
        <w:t xml:space="preserve"> </w:t>
      </w:r>
    </w:p>
    <w:p w14:paraId="377C6BD7" w14:textId="317DAD25" w:rsidR="00002A8A" w:rsidRPr="004B558D" w:rsidRDefault="00BA1491" w:rsidP="0050220D">
      <w:pPr>
        <w:pStyle w:val="ListParagraph"/>
        <w:ind w:left="1080" w:hanging="2214"/>
        <w:jc w:val="both"/>
        <w:rPr>
          <w:rFonts w:asciiTheme="majorHAnsi" w:hAnsiTheme="majorHAnsi"/>
          <w:bCs/>
          <w:sz w:val="28"/>
        </w:rPr>
      </w:pPr>
      <w:r>
        <w:rPr>
          <w:rFonts w:asciiTheme="majorHAnsi" w:hAnsiTheme="majorHAnsi"/>
          <w:b/>
          <w:sz w:val="36"/>
        </w:rPr>
        <w:tab/>
      </w:r>
      <w:r w:rsidRPr="004B558D">
        <w:rPr>
          <w:rFonts w:asciiTheme="majorHAnsi" w:hAnsiTheme="majorHAnsi"/>
          <w:bCs/>
          <w:sz w:val="36"/>
        </w:rPr>
        <w:t xml:space="preserve">   </w:t>
      </w:r>
      <w:r w:rsidRPr="004B558D">
        <w:rPr>
          <w:rFonts w:asciiTheme="majorHAnsi" w:hAnsiTheme="majorHAnsi"/>
          <w:bCs/>
          <w:sz w:val="28"/>
        </w:rPr>
        <w:t>Our Q&amp;A Engineer made sure that all used functions, cycles work and pointed out the bugs and mistakes, so that they could fixed as soon as possible.</w:t>
      </w:r>
    </w:p>
    <w:p w14:paraId="75346E13" w14:textId="35FA57B1" w:rsidR="00002A8A" w:rsidRDefault="00002A8A" w:rsidP="000A274D">
      <w:pPr>
        <w:pStyle w:val="Heading1"/>
      </w:pPr>
      <w:bookmarkStart w:id="12" w:name="_Toc89622300"/>
      <w:r w:rsidRPr="00002A8A">
        <w:lastRenderedPageBreak/>
        <w:t>Difficulties throughout the work</w:t>
      </w:r>
      <w:bookmarkEnd w:id="12"/>
    </w:p>
    <w:p w14:paraId="6002EACE" w14:textId="77777777" w:rsidR="00F5670D" w:rsidRPr="00F5670D" w:rsidRDefault="00F5670D" w:rsidP="00F5670D"/>
    <w:p w14:paraId="5E5DC4BA" w14:textId="14591532" w:rsidR="00002A8A" w:rsidRDefault="00002A8A" w:rsidP="00F5670D">
      <w:pPr>
        <w:pStyle w:val="ListParagraph"/>
        <w:ind w:left="993"/>
        <w:jc w:val="both"/>
        <w:rPr>
          <w:rFonts w:asciiTheme="majorHAnsi" w:hAnsiTheme="majorHAnsi" w:cstheme="minorHAnsi"/>
          <w:b/>
          <w:sz w:val="28"/>
          <w:szCs w:val="40"/>
        </w:rPr>
      </w:pPr>
      <w:r w:rsidRPr="00002A8A">
        <w:rPr>
          <w:rFonts w:asciiTheme="majorHAnsi" w:hAnsiTheme="majorHAnsi" w:cstheme="minorHAnsi"/>
          <w:b/>
          <w:sz w:val="28"/>
          <w:szCs w:val="40"/>
        </w:rPr>
        <w:t>We had to handle many difficulties from the codes, since it was a complex idea and we used different ideas. We had a period of time where we couldn’t meet because of school work.</w:t>
      </w:r>
      <w:r>
        <w:rPr>
          <w:rFonts w:asciiTheme="majorHAnsi" w:hAnsiTheme="majorHAnsi" w:cstheme="minorHAnsi"/>
          <w:b/>
          <w:sz w:val="28"/>
          <w:szCs w:val="40"/>
        </w:rPr>
        <w:t xml:space="preserve"> In the end, we worked things out and we believe that this will be very useful for students who have problems with physics.</w:t>
      </w:r>
    </w:p>
    <w:p w14:paraId="684293CB" w14:textId="5CBBE948" w:rsidR="0068450C" w:rsidRPr="0068450C" w:rsidRDefault="00890C04" w:rsidP="00F5670D">
      <w:pPr>
        <w:pStyle w:val="ListParagraph"/>
        <w:ind w:left="993"/>
        <w:jc w:val="both"/>
        <w:rPr>
          <w:rFonts w:asciiTheme="majorHAnsi" w:hAnsiTheme="majorHAnsi"/>
          <w:b/>
          <w:sz w:val="52"/>
        </w:rPr>
      </w:pPr>
      <w:r>
        <w:rPr>
          <w:rFonts w:asciiTheme="majorHAnsi" w:hAnsiTheme="majorHAnsi" w:cstheme="minorHAnsi"/>
          <w:b/>
          <w:sz w:val="28"/>
          <w:szCs w:val="40"/>
        </w:rPr>
        <w:t xml:space="preserve">There were some issues with the code, for example </w:t>
      </w:r>
      <w:r w:rsidR="00C43824">
        <w:rPr>
          <w:rFonts w:asciiTheme="majorHAnsi" w:hAnsiTheme="majorHAnsi" w:cstheme="minorHAnsi"/>
          <w:b/>
          <w:sz w:val="28"/>
          <w:szCs w:val="40"/>
        </w:rPr>
        <w:t>the loops after wrong input.</w:t>
      </w:r>
    </w:p>
    <w:p w14:paraId="4E7D5300" w14:textId="4BE20816" w:rsidR="003362E5" w:rsidRDefault="00B100E3" w:rsidP="00F5670D">
      <w:pPr>
        <w:pStyle w:val="Heading1"/>
      </w:pPr>
      <w:r>
        <w:lastRenderedPageBreak/>
        <w:t>Future plans</w:t>
      </w:r>
    </w:p>
    <w:p w14:paraId="395D0477" w14:textId="3FF0EC83" w:rsidR="00B100E3" w:rsidRPr="00504D80" w:rsidRDefault="00B100E3" w:rsidP="00F5670D">
      <w:pPr>
        <w:pStyle w:val="ListParagraph"/>
        <w:numPr>
          <w:ilvl w:val="0"/>
          <w:numId w:val="44"/>
        </w:numPr>
        <w:rPr>
          <w:sz w:val="28"/>
        </w:rPr>
      </w:pPr>
      <w:r w:rsidRPr="00504D80">
        <w:rPr>
          <w:sz w:val="28"/>
        </w:rPr>
        <w:t>Creating more questions for the test</w:t>
      </w:r>
    </w:p>
    <w:p w14:paraId="63E04F75" w14:textId="7C68C0F3" w:rsidR="00B100E3" w:rsidRPr="00504D80" w:rsidRDefault="00B100E3" w:rsidP="00F5670D">
      <w:pPr>
        <w:pStyle w:val="ListParagraph"/>
        <w:numPr>
          <w:ilvl w:val="0"/>
          <w:numId w:val="44"/>
        </w:numPr>
        <w:rPr>
          <w:sz w:val="28"/>
        </w:rPr>
      </w:pPr>
      <w:r w:rsidRPr="00504D80">
        <w:rPr>
          <w:sz w:val="28"/>
        </w:rPr>
        <w:t>Creating more missions and story for the adventure</w:t>
      </w:r>
    </w:p>
    <w:p w14:paraId="59BF2E99" w14:textId="3286C655" w:rsidR="00B100E3" w:rsidRPr="00504D80" w:rsidRDefault="00B100E3" w:rsidP="00F5670D">
      <w:pPr>
        <w:pStyle w:val="ListParagraph"/>
        <w:numPr>
          <w:ilvl w:val="0"/>
          <w:numId w:val="44"/>
        </w:numPr>
        <w:rPr>
          <w:sz w:val="28"/>
        </w:rPr>
      </w:pPr>
      <w:r w:rsidRPr="00504D80">
        <w:rPr>
          <w:sz w:val="28"/>
        </w:rPr>
        <w:t>Adding more form</w:t>
      </w:r>
      <w:bookmarkStart w:id="13" w:name="_GoBack"/>
      <w:bookmarkEnd w:id="13"/>
      <w:r w:rsidRPr="00504D80">
        <w:rPr>
          <w:sz w:val="28"/>
        </w:rPr>
        <w:t>ulars</w:t>
      </w:r>
    </w:p>
    <w:sectPr w:rsidR="00B100E3" w:rsidRPr="00504D80" w:rsidSect="00CB27A1">
      <w:headerReference w:type="default" r:id="rId11"/>
      <w:footerReference w:type="default" r:id="rId12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6BDF1B" w14:textId="77777777" w:rsidR="0000131C" w:rsidRDefault="0000131C" w:rsidP="00A91D75">
      <w:r>
        <w:separator/>
      </w:r>
    </w:p>
  </w:endnote>
  <w:endnote w:type="continuationSeparator" w:id="0">
    <w:p w14:paraId="0A259CC1" w14:textId="77777777" w:rsidR="0000131C" w:rsidRDefault="0000131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10765B" w14:textId="77777777" w:rsidR="00742CCE" w:rsidRDefault="00742CCE">
    <w:pPr>
      <w:pStyle w:val="Footer"/>
    </w:pPr>
  </w:p>
  <w:p w14:paraId="4DB7016F" w14:textId="77777777" w:rsidR="00742CCE" w:rsidRDefault="00742CCE">
    <w:pPr>
      <w:pStyle w:val="Footer"/>
    </w:pPr>
  </w:p>
  <w:p w14:paraId="3572A85C" w14:textId="77777777" w:rsidR="00742CCE" w:rsidRDefault="00742CCE">
    <w:pPr>
      <w:pStyle w:val="Footer"/>
    </w:pPr>
  </w:p>
  <w:p w14:paraId="5D3D83E3" w14:textId="77777777" w:rsidR="00742CCE" w:rsidRDefault="00742CCE">
    <w:pPr>
      <w:pStyle w:val="Footer"/>
    </w:pPr>
  </w:p>
  <w:p w14:paraId="1B740F42" w14:textId="0AB1ACC4" w:rsidR="003538BA" w:rsidRDefault="003538BA">
    <w:pPr>
      <w:pStyle w:val="Footer"/>
    </w:pPr>
    <w:r>
      <w:rPr>
        <w:noProof/>
        <w:lang w:eastAsia="en-US"/>
      </w:rPr>
      <w:drawing>
        <wp:anchor distT="0" distB="0" distL="114300" distR="114300" simplePos="0" relativeHeight="251660288" behindDoc="1" locked="0" layoutInCell="1" allowOverlap="1" wp14:anchorId="79B5E01C" wp14:editId="7447A43D">
          <wp:simplePos x="0" y="0"/>
          <wp:positionH relativeFrom="column">
            <wp:posOffset>5890260</wp:posOffset>
          </wp:positionH>
          <wp:positionV relativeFrom="paragraph">
            <wp:posOffset>-721995</wp:posOffset>
          </wp:positionV>
          <wp:extent cx="944880" cy="944880"/>
          <wp:effectExtent l="0" t="0" r="0" b="7620"/>
          <wp:wrapTight wrapText="bothSides">
            <wp:wrapPolygon edited="0">
              <wp:start x="7403" y="3048"/>
              <wp:lineTo x="3484" y="8710"/>
              <wp:lineTo x="3484" y="21339"/>
              <wp:lineTo x="16548" y="21339"/>
              <wp:lineTo x="16548" y="17855"/>
              <wp:lineTo x="19161" y="16548"/>
              <wp:lineTo x="19597" y="13935"/>
              <wp:lineTo x="16984" y="10887"/>
              <wp:lineTo x="16548" y="3048"/>
              <wp:lineTo x="7403" y="3048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4880" cy="944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90FC62A" w14:textId="77777777" w:rsidR="003538BA" w:rsidRDefault="003538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BBB595" w14:textId="77777777" w:rsidR="0000131C" w:rsidRDefault="0000131C" w:rsidP="00A91D75">
      <w:r>
        <w:separator/>
      </w:r>
    </w:p>
  </w:footnote>
  <w:footnote w:type="continuationSeparator" w:id="0">
    <w:p w14:paraId="207BCADB" w14:textId="77777777" w:rsidR="0000131C" w:rsidRDefault="0000131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6B44EE88" w14:textId="77777777" w:rsidTr="00A7217A">
      <w:trPr>
        <w:trHeight w:val="1060"/>
      </w:trPr>
      <w:tc>
        <w:tcPr>
          <w:tcW w:w="5861" w:type="dxa"/>
        </w:tcPr>
        <w:p w14:paraId="1FB32289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34164D4B" wp14:editId="569FF5DC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line w14:anchorId="077A4B89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3640B3F7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1A7DAED" wp14:editId="2F86A66B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C63EF6" w14:textId="43406C00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504D80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1A7DA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7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37C63EF6" w14:textId="43406C00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504D80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5BAB150F" wp14:editId="4D53D783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D26D6C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BAB150F" id="Rectangle: Single Corner Snipped 15" o:spid="_x0000_s1028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42D26D6C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CA9E9E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52F0E73"/>
    <w:multiLevelType w:val="hybridMultilevel"/>
    <w:tmpl w:val="ABDCBFF2"/>
    <w:lvl w:ilvl="0" w:tplc="255ED0CC">
      <w:start w:val="1"/>
      <w:numFmt w:val="decimal"/>
      <w:lvlText w:val="%1."/>
      <w:lvlJc w:val="left"/>
      <w:pPr>
        <w:ind w:left="1080" w:hanging="720"/>
      </w:pPr>
      <w:rPr>
        <w:rFonts w:hint="default"/>
        <w:sz w:val="40"/>
        <w:szCs w:val="44"/>
      </w:rPr>
    </w:lvl>
    <w:lvl w:ilvl="1" w:tplc="1464BAD2">
      <w:start w:val="1"/>
      <w:numFmt w:val="lowerLetter"/>
      <w:lvlText w:val="%2."/>
      <w:lvlJc w:val="left"/>
      <w:pPr>
        <w:ind w:left="1495" w:hanging="360"/>
      </w:pPr>
      <w:rPr>
        <w:sz w:val="36"/>
      </w:rPr>
    </w:lvl>
    <w:lvl w:ilvl="2" w:tplc="0409001B">
      <w:start w:val="1"/>
      <w:numFmt w:val="lowerRoman"/>
      <w:lvlText w:val="%3."/>
      <w:lvlJc w:val="right"/>
      <w:pPr>
        <w:ind w:left="1882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43571"/>
    <w:multiLevelType w:val="multilevel"/>
    <w:tmpl w:val="B43866D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" w15:restartNumberingAfterBreak="0">
    <w:nsid w:val="1C1A520D"/>
    <w:multiLevelType w:val="multilevel"/>
    <w:tmpl w:val="06B24980"/>
    <w:lvl w:ilvl="0">
      <w:start w:val="4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5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7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97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46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600" w:hanging="2520"/>
      </w:pPr>
      <w:rPr>
        <w:rFonts w:hint="default"/>
      </w:rPr>
    </w:lvl>
  </w:abstractNum>
  <w:abstractNum w:abstractNumId="6" w15:restartNumberingAfterBreak="0">
    <w:nsid w:val="1EC80634"/>
    <w:multiLevelType w:val="multilevel"/>
    <w:tmpl w:val="B43866D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20A92185"/>
    <w:multiLevelType w:val="hybridMultilevel"/>
    <w:tmpl w:val="2B0CB4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3B13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1DD24B1"/>
    <w:multiLevelType w:val="multilevel"/>
    <w:tmpl w:val="B43866D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1" w15:restartNumberingAfterBreak="0">
    <w:nsid w:val="33A51158"/>
    <w:multiLevelType w:val="hybridMultilevel"/>
    <w:tmpl w:val="268AE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7991F30"/>
    <w:multiLevelType w:val="multilevel"/>
    <w:tmpl w:val="B43866D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4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F1C5193"/>
    <w:multiLevelType w:val="hybridMultilevel"/>
    <w:tmpl w:val="8642381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FA7229"/>
    <w:multiLevelType w:val="multilevel"/>
    <w:tmpl w:val="B43866D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7" w15:restartNumberingAfterBreak="0">
    <w:nsid w:val="4D0738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D853A25"/>
    <w:multiLevelType w:val="multilevel"/>
    <w:tmpl w:val="EFFC27A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512" w:hanging="432"/>
      </w:pPr>
      <w:rPr>
        <w:rFonts w:ascii="Symbol" w:hAnsi="Symbol" w:hint="default"/>
        <w:sz w:val="28"/>
      </w:r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FB03E91"/>
    <w:multiLevelType w:val="multilevel"/>
    <w:tmpl w:val="EFFC27A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512" w:hanging="432"/>
      </w:pPr>
      <w:rPr>
        <w:rFonts w:ascii="Symbol" w:hAnsi="Symbol" w:hint="default"/>
        <w:sz w:val="28"/>
      </w:r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3" w15:restartNumberingAfterBreak="0">
    <w:nsid w:val="5FF63A9E"/>
    <w:multiLevelType w:val="hybridMultilevel"/>
    <w:tmpl w:val="FCA2555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5" w15:restartNumberingAfterBreak="0">
    <w:nsid w:val="629B2E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B77119F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7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790B6537"/>
    <w:multiLevelType w:val="hybridMultilevel"/>
    <w:tmpl w:val="82B869E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2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29"/>
  </w:num>
  <w:num w:numId="10">
    <w:abstractNumId w:val="24"/>
  </w:num>
  <w:num w:numId="11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4"/>
  </w:num>
  <w:num w:numId="13">
    <w:abstractNumId w:val="24"/>
  </w:num>
  <w:num w:numId="14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</w:num>
  <w:num w:numId="21">
    <w:abstractNumId w:val="21"/>
  </w:num>
  <w:num w:numId="22">
    <w:abstractNumId w:val="14"/>
  </w:num>
  <w:num w:numId="23">
    <w:abstractNumId w:val="8"/>
  </w:num>
  <w:num w:numId="24">
    <w:abstractNumId w:val="1"/>
  </w:num>
  <w:num w:numId="25">
    <w:abstractNumId w:val="20"/>
  </w:num>
  <w:num w:numId="26">
    <w:abstractNumId w:val="27"/>
  </w:num>
  <w:num w:numId="27">
    <w:abstractNumId w:val="23"/>
  </w:num>
  <w:num w:numId="28">
    <w:abstractNumId w:val="10"/>
  </w:num>
  <w:num w:numId="29">
    <w:abstractNumId w:val="17"/>
  </w:num>
  <w:num w:numId="30">
    <w:abstractNumId w:val="26"/>
  </w:num>
  <w:num w:numId="31">
    <w:abstractNumId w:val="16"/>
  </w:num>
  <w:num w:numId="32">
    <w:abstractNumId w:val="4"/>
  </w:num>
  <w:num w:numId="33">
    <w:abstractNumId w:val="13"/>
  </w:num>
  <w:num w:numId="34">
    <w:abstractNumId w:val="25"/>
  </w:num>
  <w:num w:numId="35">
    <w:abstractNumId w:val="3"/>
  </w:num>
  <w:num w:numId="36">
    <w:abstractNumId w:val="6"/>
  </w:num>
  <w:num w:numId="37">
    <w:abstractNumId w:val="9"/>
  </w:num>
  <w:num w:numId="38">
    <w:abstractNumId w:val="22"/>
  </w:num>
  <w:num w:numId="39">
    <w:abstractNumId w:val="18"/>
  </w:num>
  <w:num w:numId="40">
    <w:abstractNumId w:val="5"/>
  </w:num>
  <w:num w:numId="41">
    <w:abstractNumId w:val="7"/>
  </w:num>
  <w:num w:numId="42">
    <w:abstractNumId w:val="28"/>
  </w:num>
  <w:num w:numId="43">
    <w:abstractNumId w:val="15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C2F"/>
    <w:rsid w:val="0000131C"/>
    <w:rsid w:val="00002A8A"/>
    <w:rsid w:val="0002111D"/>
    <w:rsid w:val="000533CC"/>
    <w:rsid w:val="00083AAD"/>
    <w:rsid w:val="000A274D"/>
    <w:rsid w:val="000D6231"/>
    <w:rsid w:val="00184B35"/>
    <w:rsid w:val="001865F2"/>
    <w:rsid w:val="00187F0D"/>
    <w:rsid w:val="001A0E2A"/>
    <w:rsid w:val="001E59F3"/>
    <w:rsid w:val="001F0DAA"/>
    <w:rsid w:val="001F7600"/>
    <w:rsid w:val="002063EE"/>
    <w:rsid w:val="00226FF2"/>
    <w:rsid w:val="00235DAB"/>
    <w:rsid w:val="00294F08"/>
    <w:rsid w:val="00297C2F"/>
    <w:rsid w:val="00314149"/>
    <w:rsid w:val="003362E5"/>
    <w:rsid w:val="00342438"/>
    <w:rsid w:val="003538BA"/>
    <w:rsid w:val="00384FA0"/>
    <w:rsid w:val="003C68AC"/>
    <w:rsid w:val="003C7008"/>
    <w:rsid w:val="003F429C"/>
    <w:rsid w:val="00440718"/>
    <w:rsid w:val="004B22C8"/>
    <w:rsid w:val="004B558D"/>
    <w:rsid w:val="0050220D"/>
    <w:rsid w:val="00504D80"/>
    <w:rsid w:val="005369EF"/>
    <w:rsid w:val="00565F8D"/>
    <w:rsid w:val="00575D7A"/>
    <w:rsid w:val="00577305"/>
    <w:rsid w:val="005C2E0B"/>
    <w:rsid w:val="0068450C"/>
    <w:rsid w:val="006A6A97"/>
    <w:rsid w:val="00714140"/>
    <w:rsid w:val="0073492D"/>
    <w:rsid w:val="007413F0"/>
    <w:rsid w:val="00742CCE"/>
    <w:rsid w:val="00760843"/>
    <w:rsid w:val="0077360A"/>
    <w:rsid w:val="007B0DFA"/>
    <w:rsid w:val="007E5E59"/>
    <w:rsid w:val="00823D33"/>
    <w:rsid w:val="008759A8"/>
    <w:rsid w:val="00890C04"/>
    <w:rsid w:val="008A739F"/>
    <w:rsid w:val="008B46AB"/>
    <w:rsid w:val="008E707B"/>
    <w:rsid w:val="009210A6"/>
    <w:rsid w:val="00921D58"/>
    <w:rsid w:val="00924378"/>
    <w:rsid w:val="00944D7A"/>
    <w:rsid w:val="00975E32"/>
    <w:rsid w:val="009A0F76"/>
    <w:rsid w:val="00A03BCD"/>
    <w:rsid w:val="00A11991"/>
    <w:rsid w:val="00A67988"/>
    <w:rsid w:val="00A7217A"/>
    <w:rsid w:val="00A86068"/>
    <w:rsid w:val="00A91D75"/>
    <w:rsid w:val="00AB625B"/>
    <w:rsid w:val="00AC343A"/>
    <w:rsid w:val="00B100E3"/>
    <w:rsid w:val="00B809B7"/>
    <w:rsid w:val="00BA1491"/>
    <w:rsid w:val="00BF6748"/>
    <w:rsid w:val="00C43824"/>
    <w:rsid w:val="00C456C2"/>
    <w:rsid w:val="00C50FEA"/>
    <w:rsid w:val="00C6323A"/>
    <w:rsid w:val="00C87193"/>
    <w:rsid w:val="00CB27A1"/>
    <w:rsid w:val="00CC5E95"/>
    <w:rsid w:val="00D476F7"/>
    <w:rsid w:val="00D55CBC"/>
    <w:rsid w:val="00D8631A"/>
    <w:rsid w:val="00D87CD8"/>
    <w:rsid w:val="00DF1CFA"/>
    <w:rsid w:val="00E131F1"/>
    <w:rsid w:val="00E51A2A"/>
    <w:rsid w:val="00E523C3"/>
    <w:rsid w:val="00E5388E"/>
    <w:rsid w:val="00E6016B"/>
    <w:rsid w:val="00E94B95"/>
    <w:rsid w:val="00ED6905"/>
    <w:rsid w:val="00EF13E3"/>
    <w:rsid w:val="00EF64C7"/>
    <w:rsid w:val="00F301F4"/>
    <w:rsid w:val="00F36886"/>
    <w:rsid w:val="00F435E0"/>
    <w:rsid w:val="00F5670D"/>
    <w:rsid w:val="00F95617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339DA4F"/>
  <w15:docId w15:val="{EC4A5B6F-2861-4E6F-826D-48CCA69D8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4149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7360A"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6A6A97"/>
    <w:pPr>
      <w:ind w:left="7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A67988"/>
    <w:pPr>
      <w:spacing w:after="100"/>
      <w:ind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4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03A5C1-0E19-44BF-A388-D313DE411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10</TotalTime>
  <Pages>8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keywords/>
  <cp:lastModifiedBy>KOKO</cp:lastModifiedBy>
  <cp:revision>5</cp:revision>
  <dcterms:created xsi:type="dcterms:W3CDTF">2021-12-05T17:59:00Z</dcterms:created>
  <dcterms:modified xsi:type="dcterms:W3CDTF">2021-12-05T18:13:00Z</dcterms:modified>
  <cp:contentStatus/>
  <cp:version/>
</cp:coreProperties>
</file>